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DCB785E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7E5C92">
                              <w:rPr>
                                <w:rFonts w:ascii="Arial" w:hAnsi="Arial" w:cs="Arial"/>
                                <w:sz w:val="56"/>
                              </w:rPr>
                              <w:t>Inventory Management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1DCB785E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7E5C92">
                        <w:rPr>
                          <w:rFonts w:ascii="Arial" w:hAnsi="Arial" w:cs="Arial"/>
                          <w:sz w:val="56"/>
                        </w:rPr>
                        <w:t>Inventory Management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8BCA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DA177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1B7204F" w:rsidR="002979C3" w:rsidRPr="00404B4F" w:rsidRDefault="007E5C92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18" w:type="pct"/>
            <w:vAlign w:val="center"/>
          </w:tcPr>
          <w:p w14:paraId="48DC9A5A" w14:textId="2981AAFF" w:rsidR="002979C3" w:rsidRPr="00B96BE2" w:rsidRDefault="007E5C92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15/4/2021</w:t>
            </w:r>
          </w:p>
        </w:tc>
        <w:tc>
          <w:tcPr>
            <w:tcW w:w="863" w:type="pct"/>
            <w:vAlign w:val="center"/>
          </w:tcPr>
          <w:p w14:paraId="48DC9A5B" w14:textId="502A7E4D" w:rsidR="001B4CE7" w:rsidRPr="007B3ACD" w:rsidRDefault="007E5C9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Govind Bansal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  <w:bookmarkStart w:id="2" w:name="_GoBack"/>
      <w:bookmarkEnd w:id="2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BD0DA8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5DDFC" w14:textId="77777777" w:rsidR="00BD0DA8" w:rsidRDefault="00BD0DA8" w:rsidP="006A582B">
      <w:r>
        <w:separator/>
      </w:r>
    </w:p>
  </w:endnote>
  <w:endnote w:type="continuationSeparator" w:id="0">
    <w:p w14:paraId="58323DDB" w14:textId="77777777" w:rsidR="00BD0DA8" w:rsidRDefault="00BD0DA8" w:rsidP="006A582B">
      <w:r>
        <w:continuationSeparator/>
      </w:r>
    </w:p>
  </w:endnote>
  <w:endnote w:type="continuationNotice" w:id="1">
    <w:p w14:paraId="1DD7A47A" w14:textId="77777777" w:rsidR="00BD0DA8" w:rsidRDefault="00BD0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833CD" w14:textId="77777777" w:rsidR="00BD0DA8" w:rsidRDefault="00BD0DA8" w:rsidP="006A582B">
      <w:r>
        <w:separator/>
      </w:r>
    </w:p>
  </w:footnote>
  <w:footnote w:type="continuationSeparator" w:id="0">
    <w:p w14:paraId="6DB9D31F" w14:textId="77777777" w:rsidR="00BD0DA8" w:rsidRDefault="00BD0DA8" w:rsidP="006A582B">
      <w:r>
        <w:continuationSeparator/>
      </w:r>
    </w:p>
  </w:footnote>
  <w:footnote w:type="continuationNotice" w:id="1">
    <w:p w14:paraId="5262F22F" w14:textId="77777777" w:rsidR="00BD0DA8" w:rsidRDefault="00BD0D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5C92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0DA8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008C7A6-8CCF-4E2A-98EF-7806F6BB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Govind</cp:lastModifiedBy>
  <cp:revision>22</cp:revision>
  <cp:lastPrinted>2014-03-29T07:34:00Z</cp:lastPrinted>
  <dcterms:created xsi:type="dcterms:W3CDTF">2020-05-13T03:02:00Z</dcterms:created>
  <dcterms:modified xsi:type="dcterms:W3CDTF">2021-04-15T05:16:00Z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